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/>
          <w:color w:val="385623" w:themeColor="accent6" w:themeShade="80"/>
        </w:rPr>
        <w:alias w:val="Name of Practice"/>
        <w:tag w:val=""/>
        <w:id w:val="220343643"/>
        <w:placeholder>
          <w:docPart w:val="402F3FAA30C14C638E66AC4380F2A9ED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 w:rsidR="00CC50E5" w:rsidRPr="00B61067" w:rsidRDefault="00AD22A6">
          <w:pPr>
            <w:pStyle w:val="Heading2"/>
            <w:rPr>
              <w:b/>
              <w:color w:val="385623" w:themeColor="accent6" w:themeShade="80"/>
            </w:rPr>
          </w:pPr>
          <w:r w:rsidRPr="00B61067">
            <w:rPr>
              <w:b/>
              <w:color w:val="385623" w:themeColor="accent6" w:themeShade="80"/>
            </w:rPr>
            <w:t>Vanguard College Prep</w:t>
          </w:r>
        </w:p>
      </w:sdtContent>
    </w:sdt>
    <w:p w:rsidR="00B61067" w:rsidRDefault="00B61067" w:rsidP="00B61067">
      <w:pPr>
        <w:pStyle w:val="Heading1"/>
        <w:spacing w:before="0" w:after="240"/>
        <w:rPr>
          <w:color w:val="385623" w:themeColor="accent6" w:themeShade="80"/>
        </w:rPr>
      </w:pPr>
      <w:r>
        <w:rPr>
          <w:noProof/>
          <w:color w:val="70AD47" w:themeColor="accent6"/>
          <w:lang w:eastAsia="en-US"/>
        </w:rPr>
        <w:drawing>
          <wp:inline distT="0" distB="0" distL="0" distR="0">
            <wp:extent cx="1047750" cy="8654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06893_640130312738328_9202969140506808763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404" cy="88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067" w:rsidRPr="00B61067" w:rsidRDefault="00AD22A6" w:rsidP="00B61067">
      <w:pPr>
        <w:pStyle w:val="Heading1"/>
        <w:spacing w:before="0" w:after="240"/>
        <w:rPr>
          <w:color w:val="385623" w:themeColor="accent6" w:themeShade="80"/>
        </w:rPr>
      </w:pPr>
      <w:r w:rsidRPr="0043234D">
        <w:rPr>
          <w:color w:val="385623" w:themeColor="accent6" w:themeShade="80"/>
        </w:rPr>
        <w:t>Enrollment</w:t>
      </w:r>
      <w:r w:rsidR="00811568" w:rsidRPr="0043234D">
        <w:rPr>
          <w:color w:val="385623" w:themeColor="accent6" w:themeShade="80"/>
        </w:rPr>
        <w:t xml:space="preserve"> FORM</w:t>
      </w:r>
    </w:p>
    <w:tbl>
      <w:tblPr>
        <w:tblW w:w="5000" w:type="pct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ost table"/>
      </w:tblPr>
      <w:tblGrid>
        <w:gridCol w:w="21"/>
        <w:gridCol w:w="11037"/>
      </w:tblGrid>
      <w:tr w:rsidR="00B74DDD" w:rsidTr="00B74DDD">
        <w:tc>
          <w:tcPr>
            <w:tcW w:w="21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:rsidR="00B74DDD" w:rsidRDefault="00B74DDD"/>
        </w:tc>
        <w:tc>
          <w:tcPr>
            <w:tcW w:w="11037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tbl>
            <w:tblPr>
              <w:tblW w:w="5000" w:type="pct"/>
              <w:tblBorders>
                <w:top w:val="single" w:sz="4" w:space="0" w:color="AEAAAA" w:themeColor="background2" w:themeShade="BF"/>
                <w:bottom w:val="single" w:sz="4" w:space="0" w:color="AEAAAA" w:themeColor="background2" w:themeShade="BF"/>
                <w:insideH w:val="single" w:sz="4" w:space="0" w:color="AEAAAA" w:themeColor="background2" w:themeShade="BF"/>
                <w:insideV w:val="single" w:sz="4" w:space="0" w:color="AEAAAA" w:themeColor="background2" w:themeShade="B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ate and PCP"/>
            </w:tblPr>
            <w:tblGrid>
              <w:gridCol w:w="6235"/>
              <w:gridCol w:w="4787"/>
            </w:tblGrid>
            <w:tr w:rsidR="00B74DDD">
              <w:tc>
                <w:tcPr>
                  <w:tcW w:w="6272" w:type="dxa"/>
                  <w:vAlign w:val="center"/>
                </w:tcPr>
                <w:p w:rsidR="00B74DDD" w:rsidRDefault="00B74DDD" w:rsidP="00AA2FC5">
                  <w:r>
                    <w:t xml:space="preserve">Today’s Date: </w:t>
                  </w:r>
                  <w:sdt>
                    <w:sdtPr>
                      <w:alias w:val="[Date]"/>
                      <w:tag w:val="[Date]"/>
                      <w:id w:val="774897466"/>
                      <w:placeholder>
                        <w:docPart w:val="556E252BB14B44CAB09390B90D232FEF"/>
                      </w:placeholder>
                      <w:showingPlcHdr/>
                      <w:date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r w:rsidR="00AA2FC5">
                        <w:t>[Date]</w:t>
                      </w:r>
                    </w:sdtContent>
                  </w:sdt>
                </w:p>
              </w:tc>
              <w:tc>
                <w:tcPr>
                  <w:tcW w:w="4816" w:type="dxa"/>
                  <w:vAlign w:val="center"/>
                </w:tcPr>
                <w:p w:rsidR="00B74DDD" w:rsidRDefault="00B74DDD" w:rsidP="00AD22A6">
                  <w:r>
                    <w:t xml:space="preserve">ID#: </w:t>
                  </w:r>
                </w:p>
              </w:tc>
            </w:tr>
          </w:tbl>
          <w:p w:rsidR="00B74DDD" w:rsidRDefault="0062188E">
            <w:pPr>
              <w:pStyle w:val="Heading3"/>
            </w:pPr>
            <w:r>
              <w:t>Name and Contact</w:t>
            </w:r>
          </w:p>
          <w:p w:rsidR="00B74DDD" w:rsidRDefault="00B74DDD">
            <w:pPr>
              <w:pStyle w:val="Spacer"/>
            </w:pPr>
          </w:p>
          <w:p w:rsidR="00B74DDD" w:rsidRDefault="00B74DDD" w:rsidP="00AD22A6">
            <w:pPr>
              <w:ind w:left="0"/>
            </w:pPr>
            <w:r>
              <w:t xml:space="preserve"> Student’s Name:                                                                                           </w:t>
            </w:r>
            <w:r w:rsidR="00E64782">
              <w:t xml:space="preserve">                                                           </w:t>
            </w:r>
            <w:r>
              <w:t>Student’s Phone:</w:t>
            </w:r>
            <w:r w:rsidR="0062188E">
              <w:t xml:space="preserve">                                                              </w:t>
            </w:r>
            <w:r w:rsidR="00E64782">
              <w:t xml:space="preserve">   </w:t>
            </w:r>
            <w:r w:rsidR="0062188E">
              <w:t xml:space="preserve"> </w:t>
            </w:r>
          </w:p>
          <w:p w:rsidR="00B74DDD" w:rsidRDefault="00B74DDD">
            <w:pPr>
              <w:pStyle w:val="Spacer"/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linic referral information"/>
            </w:tblPr>
            <w:tblGrid>
              <w:gridCol w:w="3474"/>
              <w:gridCol w:w="900"/>
              <w:gridCol w:w="6648"/>
            </w:tblGrid>
            <w:tr w:rsidR="00B74DDD" w:rsidTr="0062188E">
              <w:tc>
                <w:tcPr>
                  <w:tcW w:w="3474" w:type="dxa"/>
                  <w:tcBorders>
                    <w:top w:val="single" w:sz="4" w:space="0" w:color="AEAAAA" w:themeColor="background2" w:themeShade="BF"/>
                  </w:tcBorders>
                  <w:vAlign w:val="center"/>
                </w:tcPr>
                <w:p w:rsidR="00B74DDD" w:rsidRDefault="00B74DDD">
                  <w:pPr>
                    <w:contextualSpacing/>
                  </w:pPr>
                  <w:r>
                    <w:t>Parent/Guardian’s Name:</w:t>
                  </w:r>
                </w:p>
              </w:tc>
              <w:tc>
                <w:tcPr>
                  <w:tcW w:w="900" w:type="dxa"/>
                  <w:tcBorders>
                    <w:top w:val="single" w:sz="4" w:space="0" w:color="AEAAAA" w:themeColor="background2" w:themeShade="BF"/>
                  </w:tcBorders>
                  <w:vAlign w:val="center"/>
                </w:tcPr>
                <w:p w:rsidR="00B74DDD" w:rsidRDefault="0062188E" w:rsidP="0062188E">
                  <w:pPr>
                    <w:ind w:left="0"/>
                    <w:contextualSpacing/>
                  </w:pPr>
                  <w:r>
                    <w:t xml:space="preserve">                        </w:t>
                  </w:r>
                  <w:r w:rsidR="00E64782">
                    <w:t xml:space="preserve">            </w:t>
                  </w:r>
                  <w:r>
                    <w:t xml:space="preserve">        </w:t>
                  </w:r>
                </w:p>
              </w:tc>
              <w:tc>
                <w:tcPr>
                  <w:tcW w:w="6648" w:type="dxa"/>
                  <w:tcBorders>
                    <w:top w:val="single" w:sz="4" w:space="0" w:color="AEAAAA" w:themeColor="background2" w:themeShade="BF"/>
                  </w:tcBorders>
                  <w:vAlign w:val="center"/>
                </w:tcPr>
                <w:p w:rsidR="00B74DDD" w:rsidRDefault="00E64782" w:rsidP="00E64782">
                  <w:pPr>
                    <w:ind w:left="0"/>
                    <w:contextualSpacing/>
                  </w:pPr>
                  <w:r>
                    <w:t xml:space="preserve">       </w:t>
                  </w:r>
                  <w:bookmarkStart w:id="0" w:name="_GoBack"/>
                  <w:bookmarkEnd w:id="0"/>
                  <w:r>
                    <w:t xml:space="preserve">                                                     </w:t>
                  </w:r>
                  <w:r w:rsidR="00B74DDD">
                    <w:t>Parent/Guardian’s Phone:</w:t>
                  </w:r>
                  <w:r w:rsidR="0062188E">
                    <w:t xml:space="preserve">                                               </w:t>
                  </w:r>
                  <w:r>
                    <w:t xml:space="preserve">    </w:t>
                  </w:r>
                </w:p>
              </w:tc>
            </w:tr>
            <w:tr w:rsidR="00E64782" w:rsidTr="00E64782">
              <w:trPr>
                <w:trHeight w:val="50"/>
              </w:trPr>
              <w:tc>
                <w:tcPr>
                  <w:tcW w:w="3474" w:type="dxa"/>
                  <w:tcBorders>
                    <w:bottom w:val="single" w:sz="4" w:space="0" w:color="AEAAAA" w:themeColor="background2" w:themeShade="BF"/>
                  </w:tcBorders>
                  <w:vAlign w:val="center"/>
                </w:tcPr>
                <w:p w:rsidR="00E64782" w:rsidRDefault="00E64782">
                  <w:pPr>
                    <w:contextualSpacing/>
                  </w:pPr>
                </w:p>
              </w:tc>
              <w:tc>
                <w:tcPr>
                  <w:tcW w:w="900" w:type="dxa"/>
                  <w:tcBorders>
                    <w:bottom w:val="single" w:sz="4" w:space="0" w:color="AEAAAA" w:themeColor="background2" w:themeShade="BF"/>
                  </w:tcBorders>
                  <w:vAlign w:val="center"/>
                </w:tcPr>
                <w:p w:rsidR="00E64782" w:rsidRDefault="00E64782">
                  <w:pPr>
                    <w:contextualSpacing/>
                  </w:pPr>
                </w:p>
              </w:tc>
              <w:tc>
                <w:tcPr>
                  <w:tcW w:w="6648" w:type="dxa"/>
                  <w:tcBorders>
                    <w:bottom w:val="single" w:sz="4" w:space="0" w:color="AEAAAA" w:themeColor="background2" w:themeShade="BF"/>
                  </w:tcBorders>
                  <w:vAlign w:val="center"/>
                </w:tcPr>
                <w:p w:rsidR="00E64782" w:rsidRDefault="00E64782">
                  <w:pPr>
                    <w:contextualSpacing/>
                  </w:pPr>
                </w:p>
              </w:tc>
            </w:tr>
            <w:tr w:rsidR="00B74DDD" w:rsidTr="00E64782">
              <w:trPr>
                <w:trHeight w:val="50"/>
              </w:trPr>
              <w:tc>
                <w:tcPr>
                  <w:tcW w:w="3474" w:type="dxa"/>
                  <w:tcBorders>
                    <w:bottom w:val="single" w:sz="4" w:space="0" w:color="AEAAAA" w:themeColor="background2" w:themeShade="BF"/>
                  </w:tcBorders>
                  <w:vAlign w:val="center"/>
                </w:tcPr>
                <w:p w:rsidR="00B74DDD" w:rsidRDefault="00E64782">
                  <w:pPr>
                    <w:contextualSpacing/>
                  </w:pPr>
                  <w:r>
                    <w:t>Parent/Guardian’s Email:</w:t>
                  </w:r>
                </w:p>
              </w:tc>
              <w:tc>
                <w:tcPr>
                  <w:tcW w:w="900" w:type="dxa"/>
                  <w:tcBorders>
                    <w:bottom w:val="single" w:sz="4" w:space="0" w:color="AEAAAA" w:themeColor="background2" w:themeShade="BF"/>
                  </w:tcBorders>
                  <w:vAlign w:val="center"/>
                </w:tcPr>
                <w:p w:rsidR="00B74DDD" w:rsidRDefault="00B74DDD">
                  <w:pPr>
                    <w:contextualSpacing/>
                  </w:pPr>
                </w:p>
              </w:tc>
              <w:tc>
                <w:tcPr>
                  <w:tcW w:w="6648" w:type="dxa"/>
                  <w:tcBorders>
                    <w:bottom w:val="single" w:sz="4" w:space="0" w:color="AEAAAA" w:themeColor="background2" w:themeShade="BF"/>
                  </w:tcBorders>
                  <w:vAlign w:val="center"/>
                </w:tcPr>
                <w:p w:rsidR="00B74DDD" w:rsidRDefault="00E64782">
                  <w:pPr>
                    <w:contextualSpacing/>
                  </w:pPr>
                  <w:r>
                    <w:t xml:space="preserve">                                                 </w:t>
                  </w:r>
                  <w:r>
                    <w:t xml:space="preserve">Student Email:                         </w:t>
                  </w:r>
                </w:p>
              </w:tc>
            </w:tr>
          </w:tbl>
          <w:p w:rsidR="00B74DDD" w:rsidRDefault="00B74DDD" w:rsidP="00AD22A6">
            <w:pPr>
              <w:pStyle w:val="Heading3"/>
            </w:pPr>
            <w:r>
              <w:t>School INFORMATION</w:t>
            </w:r>
          </w:p>
          <w:p w:rsidR="00B74DDD" w:rsidRDefault="00AA2FC5" w:rsidP="00AD22A6">
            <w:pPr>
              <w:ind w:left="0"/>
            </w:pPr>
            <w:r>
              <w:t xml:space="preserve">City:                                                                                                                    </w:t>
            </w:r>
            <w:r w:rsidR="0043234D">
              <w:t xml:space="preserve">                                                                    </w:t>
            </w:r>
            <w:r>
              <w:t>State:</w:t>
            </w:r>
          </w:p>
          <w:tbl>
            <w:tblPr>
              <w:tblW w:w="11048" w:type="dxa"/>
              <w:tblBorders>
                <w:top w:val="single" w:sz="4" w:space="0" w:color="AEAAAA" w:themeColor="background2" w:themeShade="BF"/>
                <w:bottom w:val="single" w:sz="4" w:space="0" w:color="AEAAAA" w:themeColor="background2" w:themeShade="BF"/>
                <w:insideV w:val="single" w:sz="4" w:space="0" w:color="AEAAAA" w:themeColor="background2" w:themeShade="B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ubscriber's information"/>
            </w:tblPr>
            <w:tblGrid>
              <w:gridCol w:w="2767"/>
              <w:gridCol w:w="2867"/>
              <w:gridCol w:w="2703"/>
              <w:gridCol w:w="20"/>
              <w:gridCol w:w="20"/>
              <w:gridCol w:w="2671"/>
            </w:tblGrid>
            <w:tr w:rsidR="00B74DDD" w:rsidTr="0043234D">
              <w:tc>
                <w:tcPr>
                  <w:tcW w:w="2767" w:type="dxa"/>
                  <w:vAlign w:val="center"/>
                </w:tcPr>
                <w:p w:rsidR="00B74DDD" w:rsidRDefault="00B74DDD" w:rsidP="0043234D">
                  <w:pPr>
                    <w:ind w:left="0"/>
                  </w:pPr>
                  <w:r>
                    <w:t>School Name:</w:t>
                  </w:r>
                </w:p>
              </w:tc>
              <w:tc>
                <w:tcPr>
                  <w:tcW w:w="2867" w:type="dxa"/>
                  <w:vAlign w:val="center"/>
                </w:tcPr>
                <w:p w:rsidR="00B74DDD" w:rsidRDefault="00B74DDD">
                  <w:r>
                    <w:t>Grade Level</w:t>
                  </w:r>
                </w:p>
              </w:tc>
              <w:tc>
                <w:tcPr>
                  <w:tcW w:w="2703" w:type="dxa"/>
                  <w:vAlign w:val="center"/>
                </w:tcPr>
                <w:p w:rsidR="00B74DDD" w:rsidRDefault="00B74DDD">
                  <w:r>
                    <w:t>Planned Test Date</w:t>
                  </w:r>
                  <w:r w:rsidR="00AA2FC5">
                    <w:t xml:space="preserve"> (if known)</w:t>
                  </w:r>
                  <w:r>
                    <w:t>:</w:t>
                  </w:r>
                </w:p>
              </w:tc>
              <w:tc>
                <w:tcPr>
                  <w:tcW w:w="20" w:type="dxa"/>
                  <w:vAlign w:val="center"/>
                </w:tcPr>
                <w:p w:rsidR="00B74DDD" w:rsidRDefault="00B74DDD"/>
              </w:tc>
              <w:tc>
                <w:tcPr>
                  <w:tcW w:w="20" w:type="dxa"/>
                  <w:vAlign w:val="center"/>
                </w:tcPr>
                <w:p w:rsidR="00B74DDD" w:rsidRDefault="00B74DDD"/>
              </w:tc>
              <w:tc>
                <w:tcPr>
                  <w:tcW w:w="2671" w:type="dxa"/>
                  <w:vAlign w:val="center"/>
                </w:tcPr>
                <w:p w:rsidR="00B74DDD" w:rsidRDefault="00AA2FC5">
                  <w:r>
                    <w:t>ACT or SAT (if known):</w:t>
                  </w:r>
                </w:p>
              </w:tc>
            </w:tr>
            <w:tr w:rsidR="00B74DDD" w:rsidTr="0062188E">
              <w:trPr>
                <w:trHeight w:val="243"/>
              </w:trPr>
              <w:tc>
                <w:tcPr>
                  <w:tcW w:w="2767" w:type="dxa"/>
                  <w:tcBorders>
                    <w:bottom w:val="single" w:sz="4" w:space="0" w:color="auto"/>
                  </w:tcBorders>
                  <w:vAlign w:val="center"/>
                </w:tcPr>
                <w:p w:rsidR="00B74DDD" w:rsidRDefault="00B74DDD" w:rsidP="001664F9">
                  <w:pPr>
                    <w:ind w:left="0"/>
                  </w:pPr>
                </w:p>
              </w:tc>
              <w:tc>
                <w:tcPr>
                  <w:tcW w:w="2867" w:type="dxa"/>
                  <w:tcBorders>
                    <w:bottom w:val="single" w:sz="4" w:space="0" w:color="auto"/>
                  </w:tcBorders>
                  <w:vAlign w:val="center"/>
                </w:tcPr>
                <w:p w:rsidR="00B74DDD" w:rsidRDefault="00B74DDD" w:rsidP="00AD22A6"/>
              </w:tc>
              <w:tc>
                <w:tcPr>
                  <w:tcW w:w="2703" w:type="dxa"/>
                  <w:tcBorders>
                    <w:bottom w:val="single" w:sz="4" w:space="0" w:color="auto"/>
                  </w:tcBorders>
                  <w:vAlign w:val="center"/>
                </w:tcPr>
                <w:p w:rsidR="00B74DDD" w:rsidRDefault="00B74DDD" w:rsidP="00AD22A6"/>
              </w:tc>
              <w:tc>
                <w:tcPr>
                  <w:tcW w:w="20" w:type="dxa"/>
                  <w:tcBorders>
                    <w:bottom w:val="single" w:sz="4" w:space="0" w:color="auto"/>
                  </w:tcBorders>
                  <w:vAlign w:val="center"/>
                </w:tcPr>
                <w:p w:rsidR="00B74DDD" w:rsidRDefault="00B74DDD"/>
              </w:tc>
              <w:tc>
                <w:tcPr>
                  <w:tcW w:w="20" w:type="dxa"/>
                  <w:tcBorders>
                    <w:bottom w:val="single" w:sz="4" w:space="0" w:color="auto"/>
                  </w:tcBorders>
                  <w:vAlign w:val="center"/>
                </w:tcPr>
                <w:p w:rsidR="00B74DDD" w:rsidRDefault="00B74DDD"/>
              </w:tc>
              <w:tc>
                <w:tcPr>
                  <w:tcW w:w="2671" w:type="dxa"/>
                  <w:tcBorders>
                    <w:bottom w:val="single" w:sz="4" w:space="0" w:color="auto"/>
                  </w:tcBorders>
                  <w:vAlign w:val="center"/>
                </w:tcPr>
                <w:p w:rsidR="00B74DDD" w:rsidRDefault="00B74DDD"/>
              </w:tc>
            </w:tr>
            <w:tr w:rsidR="0043234D" w:rsidTr="0062188E">
              <w:trPr>
                <w:trHeight w:val="243"/>
              </w:trPr>
              <w:tc>
                <w:tcPr>
                  <w:tcW w:w="2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2" w:color="auto" w:fill="auto"/>
                  <w:vAlign w:val="center"/>
                </w:tcPr>
                <w:p w:rsidR="0043234D" w:rsidRDefault="001664F9" w:rsidP="001664F9">
                  <w:pPr>
                    <w:ind w:left="0"/>
                  </w:pPr>
                  <w:r>
                    <w:t xml:space="preserve"> </w:t>
                  </w:r>
                  <w:r w:rsidR="0043234D">
                    <w:t>Services Interested:</w:t>
                  </w:r>
                </w:p>
              </w:tc>
              <w:tc>
                <w:tcPr>
                  <w:tcW w:w="28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2" w:color="auto" w:fill="auto"/>
                  <w:vAlign w:val="center"/>
                </w:tcPr>
                <w:p w:rsidR="0043234D" w:rsidRDefault="0043234D" w:rsidP="001664F9">
                  <w:r>
                    <w:t xml:space="preserve">Test Prep:                    Yes  </w:t>
                  </w:r>
                  <w:sdt>
                    <w:sdtPr>
                      <w:id w:val="34220895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1664F9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>
                    <w:t xml:space="preserve">         No </w:t>
                  </w:r>
                  <w:sdt>
                    <w:sdtPr>
                      <w:id w:val="22034089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1664F9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27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2" w:color="auto" w:fill="auto"/>
                  <w:vAlign w:val="center"/>
                </w:tcPr>
                <w:p w:rsidR="0043234D" w:rsidRDefault="0043234D" w:rsidP="001664F9">
                  <w:r>
                    <w:t>Admissions Essay:</w:t>
                  </w:r>
                  <w:r w:rsidR="001664F9">
                    <w:t xml:space="preserve">    Yes  </w:t>
                  </w:r>
                  <w:sdt>
                    <w:sdtPr>
                      <w:id w:val="70506715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1664F9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1664F9">
                    <w:t xml:space="preserve">         No </w:t>
                  </w:r>
                  <w:sdt>
                    <w:sdtPr>
                      <w:id w:val="15007810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1664F9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2" w:color="auto" w:fill="auto"/>
                  <w:vAlign w:val="center"/>
                </w:tcPr>
                <w:p w:rsidR="0043234D" w:rsidRDefault="0043234D"/>
              </w:tc>
              <w:tc>
                <w:tcPr>
                  <w:tcW w:w="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2" w:color="auto" w:fill="auto"/>
                  <w:vAlign w:val="center"/>
                </w:tcPr>
                <w:p w:rsidR="0043234D" w:rsidRDefault="0043234D"/>
              </w:tc>
              <w:tc>
                <w:tcPr>
                  <w:tcW w:w="26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2" w:color="auto" w:fill="auto"/>
                  <w:vAlign w:val="center"/>
                </w:tcPr>
                <w:p w:rsidR="0043234D" w:rsidRDefault="0043234D" w:rsidP="001664F9">
                  <w:r>
                    <w:t>College Counseling</w:t>
                  </w:r>
                  <w:r w:rsidR="001664F9">
                    <w:t xml:space="preserve">:  </w:t>
                  </w:r>
                  <w:r w:rsidR="001664F9">
                    <w:t xml:space="preserve"> </w:t>
                  </w:r>
                  <w:r w:rsidR="001664F9">
                    <w:t xml:space="preserve"> </w:t>
                  </w:r>
                  <w:r w:rsidR="001664F9">
                    <w:t xml:space="preserve">Yes </w:t>
                  </w:r>
                  <w:sdt>
                    <w:sdtPr>
                      <w:id w:val="-12015118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1664F9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1664F9">
                    <w:t xml:space="preserve"> </w:t>
                  </w:r>
                  <w:r w:rsidR="001664F9">
                    <w:t xml:space="preserve">     </w:t>
                  </w:r>
                  <w:r w:rsidR="001664F9">
                    <w:t xml:space="preserve">  No </w:t>
                  </w:r>
                  <w:sdt>
                    <w:sdtPr>
                      <w:id w:val="88483311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1664F9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</w:p>
              </w:tc>
            </w:tr>
          </w:tbl>
          <w:p w:rsidR="00B74DDD" w:rsidRDefault="00B74DDD"/>
          <w:p w:rsidR="00B74DDD" w:rsidRDefault="00B74DDD">
            <w:pPr>
              <w:pStyle w:val="Heading3"/>
            </w:pPr>
            <w:r>
              <w:t>Available hours</w:t>
            </w:r>
          </w:p>
          <w:p w:rsidR="00B74DDD" w:rsidRDefault="00B74DDD">
            <w:r>
              <w:t>Due to Vanguard’s commitment to keep</w:t>
            </w:r>
            <w:r w:rsidR="00AA2FC5">
              <w:t>ing</w:t>
            </w:r>
            <w:r>
              <w:t xml:space="preserve"> classes small and tailored to the student’s needs, </w:t>
            </w:r>
            <w:r w:rsidR="00AA2FC5">
              <w:t>knowing the time available will help us schedule their slots. These timings are not set in stone. C</w:t>
            </w:r>
            <w:r>
              <w:t>hanges to these availabilities can be made with the directors.</w:t>
            </w:r>
            <w:r w:rsidR="00AA2FC5">
              <w:t xml:space="preserve"> (Circle Availability)</w:t>
            </w:r>
          </w:p>
          <w:p w:rsidR="00B74DDD" w:rsidRDefault="00B74DDD"/>
        </w:tc>
      </w:tr>
      <w:tr w:rsidR="00B74DDD" w:rsidTr="00B74DDD">
        <w:tc>
          <w:tcPr>
            <w:tcW w:w="21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:rsidR="00B74DDD" w:rsidRDefault="00B74DDD" w:rsidP="00B74DDD">
            <w:pPr>
              <w:ind w:left="0"/>
              <w:jc w:val="center"/>
            </w:pPr>
          </w:p>
        </w:tc>
        <w:tc>
          <w:tcPr>
            <w:tcW w:w="11037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:rsidR="00B74DDD" w:rsidRPr="00AA2FC5" w:rsidRDefault="00B74DDD" w:rsidP="00B74DDD">
            <w:pPr>
              <w:ind w:left="0"/>
              <w:rPr>
                <w:b/>
              </w:rPr>
            </w:pPr>
            <w:r>
              <w:t xml:space="preserve">              </w:t>
            </w:r>
            <w:r w:rsidRPr="00AA2FC5">
              <w:rPr>
                <w:b/>
              </w:rPr>
              <w:t>Mon</w:t>
            </w:r>
            <w:r w:rsidR="00AA2FC5">
              <w:rPr>
                <w:b/>
              </w:rPr>
              <w:t xml:space="preserve">days                           </w:t>
            </w:r>
            <w:r w:rsidRPr="00AA2FC5">
              <w:rPr>
                <w:b/>
              </w:rPr>
              <w:t>Tuesdays                       Wed</w:t>
            </w:r>
            <w:r w:rsidR="00AA2FC5">
              <w:rPr>
                <w:b/>
              </w:rPr>
              <w:t xml:space="preserve">nesdays                      </w:t>
            </w:r>
            <w:r w:rsidRPr="00AA2FC5">
              <w:rPr>
                <w:b/>
              </w:rPr>
              <w:t>Thu</w:t>
            </w:r>
            <w:r w:rsidR="00AA2FC5">
              <w:rPr>
                <w:b/>
              </w:rPr>
              <w:t xml:space="preserve">rsdays                          </w:t>
            </w:r>
            <w:r w:rsidRPr="00AA2FC5">
              <w:rPr>
                <w:b/>
              </w:rPr>
              <w:t>Frid</w:t>
            </w:r>
            <w:r w:rsidR="00AA2FC5">
              <w:rPr>
                <w:b/>
              </w:rPr>
              <w:t xml:space="preserve">ays                           </w:t>
            </w:r>
            <w:r w:rsidRPr="00AA2FC5">
              <w:rPr>
                <w:b/>
              </w:rPr>
              <w:t xml:space="preserve"> Saturdays                         Sundays</w:t>
            </w:r>
          </w:p>
        </w:tc>
      </w:tr>
      <w:tr w:rsidR="00B74DDD" w:rsidTr="00B74DDD">
        <w:tc>
          <w:tcPr>
            <w:tcW w:w="21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:rsidR="00B74DDD" w:rsidRDefault="00B74DDD"/>
        </w:tc>
        <w:tc>
          <w:tcPr>
            <w:tcW w:w="11037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tbl>
            <w:tblPr>
              <w:tblStyle w:val="TableGrid"/>
              <w:tblW w:w="0" w:type="auto"/>
              <w:tblInd w:w="72" w:type="dxa"/>
              <w:tblLook w:val="04A0" w:firstRow="1" w:lastRow="0" w:firstColumn="1" w:lastColumn="0" w:noHBand="0" w:noVBand="1"/>
            </w:tblPr>
            <w:tblGrid>
              <w:gridCol w:w="1563"/>
              <w:gridCol w:w="1563"/>
              <w:gridCol w:w="1562"/>
              <w:gridCol w:w="1562"/>
              <w:gridCol w:w="1562"/>
              <w:gridCol w:w="1564"/>
              <w:gridCol w:w="1564"/>
            </w:tblGrid>
            <w:tr w:rsidR="00B74DDD" w:rsidTr="00B74DDD">
              <w:trPr>
                <w:trHeight w:val="4328"/>
              </w:trPr>
              <w:tc>
                <w:tcPr>
                  <w:tcW w:w="1573" w:type="dxa"/>
                </w:tcPr>
                <w:p w:rsidR="00B74DDD" w:rsidRDefault="00AA2FC5">
                  <w:pPr>
                    <w:ind w:left="0"/>
                  </w:pPr>
                  <w:r>
                    <w:t>2:00-3:00pm</w:t>
                  </w:r>
                  <w:r>
                    <w:br/>
                  </w:r>
                  <w:r>
                    <w:br/>
                    <w:t>3:00-4:00pm</w:t>
                  </w:r>
                  <w:r>
                    <w:br/>
                  </w:r>
                  <w:r>
                    <w:br/>
                  </w:r>
                  <w:r w:rsidR="00B74DDD">
                    <w:t>4:00-5:00pm</w:t>
                  </w:r>
                </w:p>
                <w:p w:rsidR="00B74DDD" w:rsidRDefault="00AA2FC5">
                  <w:pPr>
                    <w:ind w:left="0"/>
                  </w:pPr>
                  <w:r>
                    <w:br/>
                  </w:r>
                  <w:r w:rsidR="00B74DDD">
                    <w:t>5:00-6:00pm</w:t>
                  </w:r>
                </w:p>
                <w:p w:rsidR="00B74DDD" w:rsidRDefault="00AA2FC5">
                  <w:pPr>
                    <w:ind w:left="0"/>
                  </w:pPr>
                  <w:r>
                    <w:br/>
                  </w:r>
                  <w:r w:rsidR="00B74DDD">
                    <w:t>6:00-7:00pm</w:t>
                  </w:r>
                </w:p>
                <w:p w:rsidR="00B74DDD" w:rsidRDefault="00AA2FC5">
                  <w:pPr>
                    <w:ind w:left="0"/>
                  </w:pPr>
                  <w:r>
                    <w:br/>
                    <w:t>7:00-8:00pm</w:t>
                  </w:r>
                </w:p>
                <w:p w:rsidR="00AA2FC5" w:rsidRDefault="00AA2FC5">
                  <w:pPr>
                    <w:ind w:left="0"/>
                  </w:pPr>
                  <w:r>
                    <w:br/>
                    <w:t>8:00-9:00pm</w:t>
                  </w:r>
                </w:p>
              </w:tc>
              <w:tc>
                <w:tcPr>
                  <w:tcW w:w="1573" w:type="dxa"/>
                </w:tcPr>
                <w:p w:rsidR="00AA2FC5" w:rsidRDefault="00AA2FC5" w:rsidP="00AA2FC5">
                  <w:pPr>
                    <w:ind w:left="0"/>
                  </w:pPr>
                  <w:r>
                    <w:t>2:00-3:00pm</w:t>
                  </w:r>
                  <w:r>
                    <w:br/>
                  </w:r>
                  <w:r>
                    <w:br/>
                    <w:t>3:00-4:00pm</w:t>
                  </w:r>
                  <w:r>
                    <w:br/>
                  </w:r>
                  <w:r>
                    <w:br/>
                    <w:t>4:00-5:00pm</w:t>
                  </w:r>
                </w:p>
                <w:p w:rsidR="00AA2FC5" w:rsidRDefault="00AA2FC5" w:rsidP="00AA2FC5">
                  <w:pPr>
                    <w:ind w:left="0"/>
                  </w:pPr>
                  <w:r>
                    <w:br/>
                    <w:t>5:00-6:00pm</w:t>
                  </w:r>
                </w:p>
                <w:p w:rsidR="00AA2FC5" w:rsidRDefault="00AA2FC5" w:rsidP="00AA2FC5">
                  <w:pPr>
                    <w:ind w:left="0"/>
                  </w:pPr>
                  <w:r>
                    <w:br/>
                    <w:t>6:00-7:00pm</w:t>
                  </w:r>
                </w:p>
                <w:p w:rsidR="00AA2FC5" w:rsidRDefault="00AA2FC5" w:rsidP="00AA2FC5">
                  <w:pPr>
                    <w:ind w:left="0"/>
                  </w:pPr>
                  <w:r>
                    <w:br/>
                    <w:t>7:00-8:00pm</w:t>
                  </w:r>
                </w:p>
                <w:p w:rsidR="00B74DDD" w:rsidRDefault="00AA2FC5" w:rsidP="00AA2FC5">
                  <w:pPr>
                    <w:ind w:left="0"/>
                  </w:pPr>
                  <w:r>
                    <w:br/>
                    <w:t>8:00-9:00pm</w:t>
                  </w:r>
                </w:p>
              </w:tc>
              <w:tc>
                <w:tcPr>
                  <w:tcW w:w="1573" w:type="dxa"/>
                </w:tcPr>
                <w:p w:rsidR="00AA2FC5" w:rsidRDefault="00AA2FC5" w:rsidP="00AA2FC5">
                  <w:pPr>
                    <w:ind w:left="0"/>
                  </w:pPr>
                  <w:r>
                    <w:t>2:00-3:00pm</w:t>
                  </w:r>
                  <w:r>
                    <w:br/>
                  </w:r>
                  <w:r>
                    <w:br/>
                    <w:t>3:00-4:00pm</w:t>
                  </w:r>
                  <w:r>
                    <w:br/>
                  </w:r>
                  <w:r>
                    <w:br/>
                    <w:t>4:00-5:00pm</w:t>
                  </w:r>
                </w:p>
                <w:p w:rsidR="00AA2FC5" w:rsidRDefault="00AA2FC5" w:rsidP="00AA2FC5">
                  <w:pPr>
                    <w:ind w:left="0"/>
                  </w:pPr>
                  <w:r>
                    <w:br/>
                    <w:t>5:00-6:00pm</w:t>
                  </w:r>
                </w:p>
                <w:p w:rsidR="00AA2FC5" w:rsidRDefault="00AA2FC5" w:rsidP="00AA2FC5">
                  <w:pPr>
                    <w:ind w:left="0"/>
                  </w:pPr>
                  <w:r>
                    <w:br/>
                    <w:t>6:00-7:00pm</w:t>
                  </w:r>
                </w:p>
                <w:p w:rsidR="00AA2FC5" w:rsidRDefault="00AA2FC5" w:rsidP="00AA2FC5">
                  <w:pPr>
                    <w:ind w:left="0"/>
                  </w:pPr>
                  <w:r>
                    <w:br/>
                    <w:t>7:00-8:00pm</w:t>
                  </w:r>
                </w:p>
                <w:p w:rsidR="00B74DDD" w:rsidRDefault="00AA2FC5" w:rsidP="00AA2FC5">
                  <w:pPr>
                    <w:ind w:left="0"/>
                  </w:pPr>
                  <w:r>
                    <w:br/>
                    <w:t>8:00-9:00pm</w:t>
                  </w:r>
                </w:p>
              </w:tc>
              <w:tc>
                <w:tcPr>
                  <w:tcW w:w="1573" w:type="dxa"/>
                </w:tcPr>
                <w:p w:rsidR="00AA2FC5" w:rsidRDefault="00AA2FC5" w:rsidP="00AA2FC5">
                  <w:pPr>
                    <w:ind w:left="0"/>
                  </w:pPr>
                  <w:r>
                    <w:t>2:00-3:00pm</w:t>
                  </w:r>
                  <w:r>
                    <w:br/>
                  </w:r>
                  <w:r>
                    <w:br/>
                    <w:t>3:00-4:00pm</w:t>
                  </w:r>
                  <w:r>
                    <w:br/>
                  </w:r>
                  <w:r>
                    <w:br/>
                    <w:t>4:00-5:00pm</w:t>
                  </w:r>
                </w:p>
                <w:p w:rsidR="00AA2FC5" w:rsidRDefault="00AA2FC5" w:rsidP="00AA2FC5">
                  <w:pPr>
                    <w:ind w:left="0"/>
                  </w:pPr>
                  <w:r>
                    <w:br/>
                    <w:t>5:00-6:00pm</w:t>
                  </w:r>
                </w:p>
                <w:p w:rsidR="00AA2FC5" w:rsidRDefault="00AA2FC5" w:rsidP="00AA2FC5">
                  <w:pPr>
                    <w:ind w:left="0"/>
                  </w:pPr>
                  <w:r>
                    <w:br/>
                    <w:t>6:00-7:00pm</w:t>
                  </w:r>
                </w:p>
                <w:p w:rsidR="00AA2FC5" w:rsidRDefault="00AA2FC5" w:rsidP="00AA2FC5">
                  <w:pPr>
                    <w:ind w:left="0"/>
                  </w:pPr>
                  <w:r>
                    <w:br/>
                    <w:t>7:00-8:00pm</w:t>
                  </w:r>
                </w:p>
                <w:p w:rsidR="00B74DDD" w:rsidRDefault="00AA2FC5" w:rsidP="00AA2FC5">
                  <w:pPr>
                    <w:ind w:left="0"/>
                  </w:pPr>
                  <w:r>
                    <w:br/>
                    <w:t>8:00-9:00pm</w:t>
                  </w:r>
                </w:p>
              </w:tc>
              <w:tc>
                <w:tcPr>
                  <w:tcW w:w="1573" w:type="dxa"/>
                </w:tcPr>
                <w:p w:rsidR="00AA2FC5" w:rsidRDefault="00AA2FC5" w:rsidP="00AA2FC5">
                  <w:pPr>
                    <w:ind w:left="0"/>
                  </w:pPr>
                  <w:r>
                    <w:t>2:00-3:00pm</w:t>
                  </w:r>
                  <w:r>
                    <w:br/>
                  </w:r>
                  <w:r>
                    <w:br/>
                    <w:t>3:00-4:00pm</w:t>
                  </w:r>
                  <w:r>
                    <w:br/>
                  </w:r>
                  <w:r>
                    <w:br/>
                    <w:t>4:00-5:00pm</w:t>
                  </w:r>
                </w:p>
                <w:p w:rsidR="00AA2FC5" w:rsidRDefault="00AA2FC5" w:rsidP="00AA2FC5">
                  <w:pPr>
                    <w:ind w:left="0"/>
                  </w:pPr>
                  <w:r>
                    <w:br/>
                    <w:t>5:00-6:00pm</w:t>
                  </w:r>
                </w:p>
                <w:p w:rsidR="00AA2FC5" w:rsidRDefault="00AA2FC5" w:rsidP="00AA2FC5">
                  <w:pPr>
                    <w:ind w:left="0"/>
                  </w:pPr>
                  <w:r>
                    <w:br/>
                    <w:t>6:00-7:00pm</w:t>
                  </w:r>
                </w:p>
                <w:p w:rsidR="00AA2FC5" w:rsidRDefault="00AA2FC5" w:rsidP="00AA2FC5">
                  <w:pPr>
                    <w:ind w:left="0"/>
                  </w:pPr>
                  <w:r>
                    <w:br/>
                    <w:t>7:00-8:00pm</w:t>
                  </w:r>
                </w:p>
                <w:p w:rsidR="00B74DDD" w:rsidRDefault="00AA2FC5" w:rsidP="00AA2FC5">
                  <w:pPr>
                    <w:ind w:left="0"/>
                  </w:pPr>
                  <w:r>
                    <w:br/>
                    <w:t>8:00-9:00pm</w:t>
                  </w:r>
                </w:p>
              </w:tc>
              <w:tc>
                <w:tcPr>
                  <w:tcW w:w="1573" w:type="dxa"/>
                </w:tcPr>
                <w:p w:rsidR="00AA2FC5" w:rsidRDefault="00AA2FC5" w:rsidP="00AA2FC5">
                  <w:pPr>
                    <w:spacing w:line="480" w:lineRule="auto"/>
                    <w:ind w:left="0"/>
                  </w:pPr>
                  <w:r>
                    <w:t>9:00-10:00am</w:t>
                  </w:r>
                </w:p>
                <w:p w:rsidR="00AA2FC5" w:rsidRDefault="00AA2FC5" w:rsidP="00AA2FC5">
                  <w:pPr>
                    <w:spacing w:line="480" w:lineRule="auto"/>
                    <w:ind w:left="0"/>
                  </w:pPr>
                  <w:r>
                    <w:t>10:00-11:00am</w:t>
                  </w:r>
                </w:p>
                <w:p w:rsidR="00AA2FC5" w:rsidRDefault="00AA2FC5" w:rsidP="00AA2FC5">
                  <w:pPr>
                    <w:spacing w:line="480" w:lineRule="auto"/>
                    <w:ind w:left="0"/>
                  </w:pPr>
                  <w:r>
                    <w:t>11:00-12:00pm</w:t>
                  </w:r>
                </w:p>
                <w:p w:rsidR="00AA2FC5" w:rsidRDefault="00AA2FC5" w:rsidP="00AA2FC5">
                  <w:pPr>
                    <w:spacing w:line="480" w:lineRule="auto"/>
                    <w:ind w:left="0"/>
                  </w:pPr>
                  <w:r>
                    <w:t>12:00-1:00pm</w:t>
                  </w:r>
                </w:p>
                <w:p w:rsidR="00AA2FC5" w:rsidRDefault="00AA2FC5" w:rsidP="00AA2FC5">
                  <w:pPr>
                    <w:spacing w:line="480" w:lineRule="auto"/>
                    <w:ind w:left="0"/>
                  </w:pPr>
                  <w:r>
                    <w:t>1:00-2:00pm</w:t>
                  </w:r>
                </w:p>
                <w:p w:rsidR="00AA2FC5" w:rsidRDefault="00AA2FC5" w:rsidP="00AA2FC5">
                  <w:pPr>
                    <w:spacing w:line="480" w:lineRule="auto"/>
                    <w:ind w:left="0"/>
                  </w:pPr>
                  <w:r>
                    <w:t>2:00-3:00pm</w:t>
                  </w:r>
                </w:p>
                <w:p w:rsidR="00AA2FC5" w:rsidRDefault="00AA2FC5" w:rsidP="00AA2FC5">
                  <w:pPr>
                    <w:spacing w:line="480" w:lineRule="auto"/>
                    <w:ind w:left="0"/>
                  </w:pPr>
                  <w:r>
                    <w:t>3:00-4:00pm</w:t>
                  </w:r>
                </w:p>
                <w:p w:rsidR="00AA2FC5" w:rsidRDefault="00AA2FC5" w:rsidP="00AA2FC5">
                  <w:pPr>
                    <w:spacing w:line="480" w:lineRule="auto"/>
                    <w:ind w:left="0"/>
                  </w:pPr>
                  <w:r>
                    <w:t>4:00-5:00pm</w:t>
                  </w:r>
                </w:p>
                <w:p w:rsidR="00AA2FC5" w:rsidRDefault="00AA2FC5" w:rsidP="00AA2FC5">
                  <w:pPr>
                    <w:spacing w:line="480" w:lineRule="auto"/>
                    <w:ind w:left="0"/>
                  </w:pPr>
                  <w:r>
                    <w:t>5:00-6:00pm</w:t>
                  </w:r>
                </w:p>
                <w:p w:rsidR="00AA2FC5" w:rsidRDefault="00AA2FC5" w:rsidP="00AA2FC5">
                  <w:pPr>
                    <w:spacing w:line="480" w:lineRule="auto"/>
                    <w:ind w:left="0"/>
                  </w:pPr>
                  <w:r>
                    <w:t>6:00-7:00pm</w:t>
                  </w:r>
                </w:p>
                <w:p w:rsidR="00AA2FC5" w:rsidRDefault="00AA2FC5" w:rsidP="00AA2FC5">
                  <w:pPr>
                    <w:spacing w:line="480" w:lineRule="auto"/>
                    <w:ind w:left="0"/>
                  </w:pPr>
                  <w:r>
                    <w:t>7:00-8:00pm</w:t>
                  </w:r>
                </w:p>
              </w:tc>
              <w:tc>
                <w:tcPr>
                  <w:tcW w:w="1574" w:type="dxa"/>
                </w:tcPr>
                <w:p w:rsidR="00AA2FC5" w:rsidRDefault="00AA2FC5" w:rsidP="00AA2FC5">
                  <w:pPr>
                    <w:spacing w:line="480" w:lineRule="auto"/>
                    <w:ind w:left="0"/>
                  </w:pPr>
                  <w:r>
                    <w:t>9:00-10:00am</w:t>
                  </w:r>
                </w:p>
                <w:p w:rsidR="00AA2FC5" w:rsidRDefault="00AA2FC5" w:rsidP="00AA2FC5">
                  <w:pPr>
                    <w:spacing w:line="480" w:lineRule="auto"/>
                    <w:ind w:left="0"/>
                  </w:pPr>
                  <w:r>
                    <w:t>10:00-11:00am</w:t>
                  </w:r>
                </w:p>
                <w:p w:rsidR="00AA2FC5" w:rsidRDefault="00AA2FC5" w:rsidP="00AA2FC5">
                  <w:pPr>
                    <w:spacing w:line="480" w:lineRule="auto"/>
                    <w:ind w:left="0"/>
                  </w:pPr>
                  <w:r>
                    <w:t>11:00-12:00pm</w:t>
                  </w:r>
                </w:p>
                <w:p w:rsidR="00AA2FC5" w:rsidRDefault="00AA2FC5" w:rsidP="00AA2FC5">
                  <w:pPr>
                    <w:spacing w:line="480" w:lineRule="auto"/>
                    <w:ind w:left="0"/>
                  </w:pPr>
                  <w:r>
                    <w:t>12:00-1:00pm</w:t>
                  </w:r>
                </w:p>
                <w:p w:rsidR="00AA2FC5" w:rsidRDefault="00AA2FC5" w:rsidP="00AA2FC5">
                  <w:pPr>
                    <w:spacing w:line="480" w:lineRule="auto"/>
                    <w:ind w:left="0"/>
                  </w:pPr>
                  <w:r>
                    <w:t>1:00-2:00pm</w:t>
                  </w:r>
                </w:p>
                <w:p w:rsidR="00AA2FC5" w:rsidRDefault="00AA2FC5" w:rsidP="00AA2FC5">
                  <w:pPr>
                    <w:spacing w:line="480" w:lineRule="auto"/>
                    <w:ind w:left="0"/>
                  </w:pPr>
                  <w:r>
                    <w:t>2:00-3:00pm</w:t>
                  </w:r>
                </w:p>
                <w:p w:rsidR="00AA2FC5" w:rsidRDefault="00AA2FC5" w:rsidP="00AA2FC5">
                  <w:pPr>
                    <w:spacing w:line="480" w:lineRule="auto"/>
                    <w:ind w:left="0"/>
                  </w:pPr>
                  <w:r>
                    <w:t>3:00-4:00pm</w:t>
                  </w:r>
                </w:p>
                <w:p w:rsidR="00AA2FC5" w:rsidRDefault="00AA2FC5" w:rsidP="00AA2FC5">
                  <w:pPr>
                    <w:spacing w:line="480" w:lineRule="auto"/>
                    <w:ind w:left="0"/>
                  </w:pPr>
                  <w:r>
                    <w:t>4:00-5:00pm</w:t>
                  </w:r>
                </w:p>
                <w:p w:rsidR="00AA2FC5" w:rsidRDefault="00AA2FC5" w:rsidP="00AA2FC5">
                  <w:pPr>
                    <w:spacing w:line="480" w:lineRule="auto"/>
                    <w:ind w:left="0"/>
                  </w:pPr>
                  <w:r>
                    <w:t>5:00-6:00pm</w:t>
                  </w:r>
                </w:p>
                <w:p w:rsidR="00AA2FC5" w:rsidRDefault="00AA2FC5" w:rsidP="00AA2FC5">
                  <w:pPr>
                    <w:spacing w:line="480" w:lineRule="auto"/>
                    <w:ind w:left="0"/>
                  </w:pPr>
                  <w:r>
                    <w:t>6:00-7:00pm</w:t>
                  </w:r>
                </w:p>
                <w:p w:rsidR="00B74DDD" w:rsidRDefault="00AA2FC5" w:rsidP="00AA2FC5">
                  <w:pPr>
                    <w:ind w:left="0"/>
                  </w:pPr>
                  <w:r>
                    <w:t>7:00-8:00pm</w:t>
                  </w:r>
                </w:p>
              </w:tc>
            </w:tr>
          </w:tbl>
          <w:p w:rsidR="00B74DDD" w:rsidRDefault="00B74DDD"/>
        </w:tc>
      </w:tr>
    </w:tbl>
    <w:p w:rsidR="00CC50E5" w:rsidRDefault="00CC50E5"/>
    <w:sectPr w:rsidR="00CC50E5">
      <w:pgSz w:w="12240" w:h="15840"/>
      <w:pgMar w:top="864" w:right="576" w:bottom="864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34D" w:rsidRDefault="0043234D">
      <w:pPr>
        <w:spacing w:before="0" w:after="0"/>
      </w:pPr>
      <w:r>
        <w:separator/>
      </w:r>
    </w:p>
  </w:endnote>
  <w:endnote w:type="continuationSeparator" w:id="0">
    <w:p w:rsidR="0043234D" w:rsidRDefault="0043234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34D" w:rsidRDefault="0043234D">
      <w:pPr>
        <w:spacing w:before="0" w:after="0"/>
      </w:pPr>
      <w:r>
        <w:separator/>
      </w:r>
    </w:p>
  </w:footnote>
  <w:footnote w:type="continuationSeparator" w:id="0">
    <w:p w:rsidR="0043234D" w:rsidRDefault="0043234D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568"/>
    <w:rsid w:val="001664F9"/>
    <w:rsid w:val="004057F7"/>
    <w:rsid w:val="0043234D"/>
    <w:rsid w:val="0062188E"/>
    <w:rsid w:val="00811568"/>
    <w:rsid w:val="00AA2FC5"/>
    <w:rsid w:val="00AD22A6"/>
    <w:rsid w:val="00B61067"/>
    <w:rsid w:val="00B74DDD"/>
    <w:rsid w:val="00CC50E5"/>
    <w:rsid w:val="00E6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62A29ACF-7C86-4D2B-A882-A8213115B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60" w:after="60" w:line="240" w:lineRule="auto"/>
      <w:ind w:left="72" w:right="72"/>
    </w:pPr>
    <w:rPr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ap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pPr>
      <w:shd w:val="clear" w:color="auto" w:fill="D5DCE4" w:themeFill="text2" w:themeFillTint="33"/>
      <w:ind w:left="0" w:right="0"/>
      <w:jc w:val="center"/>
      <w:outlineLvl w:val="2"/>
    </w:pPr>
    <w:rPr>
      <w:rFonts w:asciiTheme="majorHAnsi" w:eastAsiaTheme="majorEastAsia" w:hAnsiTheme="majorHAnsi" w:cstheme="majorBidi"/>
      <w:b/>
      <w:bCs/>
      <w:caps/>
    </w:rPr>
  </w:style>
  <w:style w:type="paragraph" w:styleId="Heading4">
    <w:name w:val="heading 4"/>
    <w:basedOn w:val="Normal"/>
    <w:next w:val="Normal"/>
    <w:link w:val="Heading4Char"/>
    <w:uiPriority w:val="9"/>
    <w:unhideWhenUsed/>
    <w:pPr>
      <w:jc w:val="center"/>
      <w:outlineLvl w:val="3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before="0" w:after="0"/>
      <w:jc w:val="center"/>
    </w:pPr>
    <w:rPr>
      <w:rFonts w:ascii="Arial" w:hAnsi="Arial" w:cs="Arial"/>
      <w:vanish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before="0" w:after="0"/>
      <w:jc w:val="center"/>
    </w:pPr>
    <w:rPr>
      <w:rFonts w:ascii="Arial" w:hAnsi="Arial" w:cs="Arial"/>
      <w:vanish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aps/>
      <w:sz w:val="16"/>
      <w:szCs w:val="16"/>
      <w:shd w:val="clear" w:color="auto" w:fill="D5DCE4" w:themeFill="text2" w:themeFillTint="33"/>
    </w:rPr>
  </w:style>
  <w:style w:type="paragraph" w:customStyle="1" w:styleId="Spacer">
    <w:name w:val="Spacer"/>
    <w:basedOn w:val="Normal"/>
    <w:uiPriority w:val="1"/>
    <w:pPr>
      <w:spacing w:before="0" w:after="0" w:line="60" w:lineRule="exact"/>
      <w:ind w:left="0"/>
    </w:pPr>
    <w:rPr>
      <w:sz w:val="6"/>
      <w:szCs w:val="6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Patient%20registration%20for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02F3FAA30C14C638E66AC4380F2A9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F41C2-6C9A-470E-80D5-F9C7DDFCE6B6}"/>
      </w:docPartPr>
      <w:docPartBody>
        <w:p w:rsidR="007D619C" w:rsidRDefault="007D619C">
          <w:pPr>
            <w:pStyle w:val="402F3FAA30C14C638E66AC4380F2A9ED"/>
          </w:pPr>
          <w:r>
            <w:rPr>
              <w:rStyle w:val="PlaceholderText"/>
            </w:rPr>
            <w:t>[Name of Practice]</w:t>
          </w:r>
        </w:p>
      </w:docPartBody>
    </w:docPart>
    <w:docPart>
      <w:docPartPr>
        <w:name w:val="556E252BB14B44CAB09390B90D232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A22993-0045-41FA-B707-191131660F33}"/>
      </w:docPartPr>
      <w:docPartBody>
        <w:p w:rsidR="007D619C" w:rsidRDefault="007D619C" w:rsidP="007D619C">
          <w:pPr>
            <w:pStyle w:val="556E252BB14B44CAB09390B90D232FEF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19C"/>
    <w:rsid w:val="007D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619C"/>
    <w:rPr>
      <w:color w:val="808080"/>
    </w:rPr>
  </w:style>
  <w:style w:type="paragraph" w:customStyle="1" w:styleId="402F3FAA30C14C638E66AC4380F2A9ED">
    <w:name w:val="402F3FAA30C14C638E66AC4380F2A9ED"/>
  </w:style>
  <w:style w:type="paragraph" w:customStyle="1" w:styleId="CE6BBBA7F3FF40A8B8380D4FD0E52F8F">
    <w:name w:val="CE6BBBA7F3FF40A8B8380D4FD0E52F8F"/>
  </w:style>
  <w:style w:type="paragraph" w:customStyle="1" w:styleId="AA2E3360F1DE498281018DE7013B81BC">
    <w:name w:val="AA2E3360F1DE498281018DE7013B81BC"/>
  </w:style>
  <w:style w:type="paragraph" w:customStyle="1" w:styleId="29D8CD26F9E740DF892DED6C5C18FB61">
    <w:name w:val="29D8CD26F9E740DF892DED6C5C18FB61"/>
  </w:style>
  <w:style w:type="paragraph" w:customStyle="1" w:styleId="B6141DF855084325B5452D33051181C5">
    <w:name w:val="B6141DF855084325B5452D33051181C5"/>
  </w:style>
  <w:style w:type="paragraph" w:customStyle="1" w:styleId="57E669611AA140ABB7D917F70FDF51C9">
    <w:name w:val="57E669611AA140ABB7D917F70FDF51C9"/>
  </w:style>
  <w:style w:type="paragraph" w:customStyle="1" w:styleId="F911E5E1221F46649367E22AE1D3CA84">
    <w:name w:val="F911E5E1221F46649367E22AE1D3CA84"/>
  </w:style>
  <w:style w:type="paragraph" w:customStyle="1" w:styleId="D9B615CDFE524DCD91F3BC980B6E466B">
    <w:name w:val="D9B615CDFE524DCD91F3BC980B6E466B"/>
  </w:style>
  <w:style w:type="paragraph" w:customStyle="1" w:styleId="69E93056E5E14ADC89BD9F08FD02B654">
    <w:name w:val="69E93056E5E14ADC89BD9F08FD02B654"/>
  </w:style>
  <w:style w:type="paragraph" w:customStyle="1" w:styleId="C6F0A902ECC34A6384592BF1E993D875">
    <w:name w:val="C6F0A902ECC34A6384592BF1E993D875"/>
  </w:style>
  <w:style w:type="paragraph" w:customStyle="1" w:styleId="30D27F29567E4DE88ADE8AAAC4F4E0FA">
    <w:name w:val="30D27F29567E4DE88ADE8AAAC4F4E0FA"/>
  </w:style>
  <w:style w:type="paragraph" w:customStyle="1" w:styleId="2FA0E49B4D424E80A0824923B9FB35E4">
    <w:name w:val="2FA0E49B4D424E80A0824923B9FB35E4"/>
  </w:style>
  <w:style w:type="paragraph" w:customStyle="1" w:styleId="6E4DF92916B948DAA2AA40CD884DFB92">
    <w:name w:val="6E4DF92916B948DAA2AA40CD884DFB92"/>
  </w:style>
  <w:style w:type="paragraph" w:customStyle="1" w:styleId="BF2737D7D29545539C6B85B335CC8C26">
    <w:name w:val="BF2737D7D29545539C6B85B335CC8C26"/>
  </w:style>
  <w:style w:type="paragraph" w:customStyle="1" w:styleId="3F5D2B0C844A4797B9DE32DE95A250D3">
    <w:name w:val="3F5D2B0C844A4797B9DE32DE95A250D3"/>
  </w:style>
  <w:style w:type="paragraph" w:customStyle="1" w:styleId="05080B2632684B069D1B6061E8AD1D26">
    <w:name w:val="05080B2632684B069D1B6061E8AD1D26"/>
  </w:style>
  <w:style w:type="paragraph" w:customStyle="1" w:styleId="CDC678DF3D444B6C9A772C6E25F70124">
    <w:name w:val="CDC678DF3D444B6C9A772C6E25F70124"/>
  </w:style>
  <w:style w:type="paragraph" w:customStyle="1" w:styleId="5F79C7089C44458AAEFE64E6981381B0">
    <w:name w:val="5F79C7089C44458AAEFE64E6981381B0"/>
  </w:style>
  <w:style w:type="paragraph" w:customStyle="1" w:styleId="7E20783C307449169ADA304E5B79C25F">
    <w:name w:val="7E20783C307449169ADA304E5B79C25F"/>
  </w:style>
  <w:style w:type="paragraph" w:customStyle="1" w:styleId="0B6B70615A80404F9DD4991382E13EC9">
    <w:name w:val="0B6B70615A80404F9DD4991382E13EC9"/>
  </w:style>
  <w:style w:type="paragraph" w:customStyle="1" w:styleId="023C977712944612BC6D540496B54C19">
    <w:name w:val="023C977712944612BC6D540496B54C19"/>
  </w:style>
  <w:style w:type="paragraph" w:customStyle="1" w:styleId="8556E270D49046CA8F023F7DEEE9EFB2">
    <w:name w:val="8556E270D49046CA8F023F7DEEE9EFB2"/>
  </w:style>
  <w:style w:type="paragraph" w:customStyle="1" w:styleId="A75B49DD282E4781A7786BB85D01A089">
    <w:name w:val="A75B49DD282E4781A7786BB85D01A089"/>
  </w:style>
  <w:style w:type="paragraph" w:customStyle="1" w:styleId="B212B63D89E54BA7B48EAA4E9A42C2C9">
    <w:name w:val="B212B63D89E54BA7B48EAA4E9A42C2C9"/>
  </w:style>
  <w:style w:type="paragraph" w:customStyle="1" w:styleId="711D8D63C9EE42F79A324A5076663AA7">
    <w:name w:val="711D8D63C9EE42F79A324A5076663AA7"/>
  </w:style>
  <w:style w:type="paragraph" w:customStyle="1" w:styleId="F06E932DEC4043F9BC9722C31E133D86">
    <w:name w:val="F06E932DEC4043F9BC9722C31E133D86"/>
  </w:style>
  <w:style w:type="paragraph" w:customStyle="1" w:styleId="ACE0343D721145ADBB31F3776CD93D38">
    <w:name w:val="ACE0343D721145ADBB31F3776CD93D38"/>
  </w:style>
  <w:style w:type="paragraph" w:customStyle="1" w:styleId="0BBC714DDF8E47D395745176D5670BBE">
    <w:name w:val="0BBC714DDF8E47D395745176D5670BBE"/>
  </w:style>
  <w:style w:type="paragraph" w:customStyle="1" w:styleId="B4A7737F5D214696BA1395FE379D06C9">
    <w:name w:val="B4A7737F5D214696BA1395FE379D06C9"/>
  </w:style>
  <w:style w:type="paragraph" w:customStyle="1" w:styleId="6C736E59FB2C4D9DA4722D2FEC284BF7">
    <w:name w:val="6C736E59FB2C4D9DA4722D2FEC284BF7"/>
  </w:style>
  <w:style w:type="paragraph" w:customStyle="1" w:styleId="556E252BB14B44CAB09390B90D232FEF">
    <w:name w:val="556E252BB14B44CAB09390B90D232FEF"/>
    <w:rsid w:val="007D61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BFB9988-99BC-4F5E-9BBF-EF5E4A3FA4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Patient registration form.dotx</Template>
  <TotalTime>10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Vanguard College Prep</Company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</dc:creator>
  <cp:keywords/>
  <cp:lastModifiedBy>Seaver Chan</cp:lastModifiedBy>
  <cp:revision>4</cp:revision>
  <dcterms:created xsi:type="dcterms:W3CDTF">2016-08-26T22:53:00Z</dcterms:created>
  <dcterms:modified xsi:type="dcterms:W3CDTF">2016-08-26T23:02:00Z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TC039741089991</vt:lpwstr>
  </property>
</Properties>
</file>